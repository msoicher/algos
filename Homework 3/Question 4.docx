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029E" w14:textId="42274899" w:rsidR="00F41E62" w:rsidRDefault="00A27263">
      <w:pPr>
        <w:rPr>
          <w:b/>
        </w:rPr>
      </w:pPr>
      <w:r w:rsidRPr="00A27263">
        <w:rPr>
          <w:b/>
        </w:rPr>
        <w:t>Question 4</w:t>
      </w:r>
    </w:p>
    <w:p w14:paraId="19BB4E47" w14:textId="5B6ED745" w:rsidR="005B5278" w:rsidRDefault="005B5278">
      <w:pPr>
        <w:rPr>
          <w:b/>
        </w:rPr>
      </w:pPr>
    </w:p>
    <w:p w14:paraId="41B6BC54" w14:textId="6044D158" w:rsidR="005B5278" w:rsidRDefault="00913CAA">
      <w:pPr>
        <w:rPr>
          <w:bCs/>
        </w:rPr>
      </w:pPr>
      <w:r>
        <w:rPr>
          <w:bCs/>
        </w:rPr>
        <w:t>First, we order the jobs based off its profit in descending order.</w:t>
      </w:r>
      <w:r w:rsidR="00E428FD">
        <w:rPr>
          <w:bCs/>
        </w:rPr>
        <w:t xml:space="preserve"> </w:t>
      </w:r>
    </w:p>
    <w:p w14:paraId="65EF2B08" w14:textId="2480D4DF" w:rsidR="00E428FD" w:rsidRDefault="00E428FD">
      <w:pPr>
        <w:rPr>
          <w:bCs/>
        </w:rPr>
      </w:pPr>
    </w:p>
    <w:p w14:paraId="55820AA2" w14:textId="77777777" w:rsidR="00BB59A7" w:rsidRPr="00BB59A7" w:rsidRDefault="00BB59A7">
      <w:pPr>
        <w:rPr>
          <w:rFonts w:eastAsiaTheme="minorEastAsia"/>
          <w:bCs/>
        </w:rPr>
      </w:pPr>
      <w:r>
        <w:rPr>
          <w:bCs/>
        </w:rPr>
        <w:t xml:space="preserve">So, </w:t>
      </w:r>
    </w:p>
    <w:p w14:paraId="7D732961" w14:textId="78DEDB1D" w:rsidR="00BB59A7" w:rsidRPr="00BB59A7" w:rsidRDefault="00316CA9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888E7D1" w14:textId="5731EF34" w:rsidR="00BB59A7" w:rsidRDefault="00BB59A7">
      <w:pPr>
        <w:rPr>
          <w:rFonts w:eastAsiaTheme="minorEastAsia"/>
          <w:bCs/>
        </w:rPr>
      </w:pPr>
    </w:p>
    <w:p w14:paraId="31B27329" w14:textId="72689748" w:rsidR="00BB59A7" w:rsidRDefault="00BB59A7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We earn this profit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, given that its deadline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</m:t>
        </m:r>
      </m:oMath>
      <w:r>
        <w:rPr>
          <w:rFonts w:eastAsiaTheme="minorEastAsia"/>
          <w:bCs/>
        </w:rPr>
        <w:t xml:space="preserve"> is less than the current time</w:t>
      </w:r>
      <w:r w:rsidR="003E55C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. Each job takes one unit of </w:t>
      </w:r>
      <m:oMath>
        <m:r>
          <w:rPr>
            <w:rFonts w:ascii="Cambria Math" w:eastAsiaTheme="minorEastAsia" w:hAnsi="Cambria Math"/>
          </w:rPr>
          <m:t xml:space="preserve">t </m:t>
        </m:r>
      </m:oMath>
      <w:r>
        <w:rPr>
          <w:rFonts w:eastAsiaTheme="minorEastAsia"/>
          <w:bCs/>
        </w:rPr>
        <w:t>to complete</w:t>
      </w:r>
      <w:r w:rsidR="00495C1A">
        <w:rPr>
          <w:rFonts w:eastAsiaTheme="minorEastAsia"/>
          <w:bCs/>
        </w:rPr>
        <w:t xml:space="preserve">. We must </w:t>
      </w:r>
      <w:r w:rsidR="00BC0668">
        <w:rPr>
          <w:rFonts w:eastAsiaTheme="minorEastAsia"/>
          <w:bCs/>
        </w:rPr>
        <w:t>find</w:t>
      </w:r>
      <w:r w:rsidR="00495C1A">
        <w:rPr>
          <w:rFonts w:eastAsiaTheme="minorEastAsia"/>
          <w:bCs/>
        </w:rPr>
        <w:t xml:space="preserve"> the subset of jobs that maximises profit</w:t>
      </w:r>
      <w:r w:rsidR="00B73C0B">
        <w:rPr>
          <w:rFonts w:eastAsiaTheme="minorEastAsia"/>
          <w:bCs/>
        </w:rPr>
        <w:t>.</w:t>
      </w:r>
    </w:p>
    <w:p w14:paraId="02E8ABE4" w14:textId="3316FA4F" w:rsidR="00B73C0B" w:rsidRDefault="00B73C0B">
      <w:pPr>
        <w:rPr>
          <w:rFonts w:eastAsiaTheme="minorEastAsia"/>
          <w:bCs/>
        </w:rPr>
      </w:pPr>
    </w:p>
    <w:p w14:paraId="138D7030" w14:textId="40399776" w:rsidR="00B73C0B" w:rsidRDefault="00B73C0B">
      <w:pPr>
        <w:rPr>
          <w:bCs/>
        </w:rPr>
      </w:pPr>
      <w:r>
        <w:rPr>
          <w:bCs/>
        </w:rPr>
        <w:t xml:space="preserve">The solution to this problem is to use a </w:t>
      </w:r>
      <w:r>
        <w:rPr>
          <w:b/>
        </w:rPr>
        <w:t>greedy algorithm</w:t>
      </w:r>
      <w:r>
        <w:rPr>
          <w:bCs/>
        </w:rPr>
        <w:t>.</w:t>
      </w:r>
    </w:p>
    <w:p w14:paraId="7C7469FF" w14:textId="19135D91" w:rsidR="00B06BE0" w:rsidRDefault="00B06BE0">
      <w:pPr>
        <w:rPr>
          <w:bCs/>
        </w:rPr>
      </w:pPr>
    </w:p>
    <w:p w14:paraId="44352B8F" w14:textId="65E8FFA6" w:rsidR="00632E6F" w:rsidRPr="00632E6F" w:rsidRDefault="00B06BE0">
      <w:pPr>
        <w:rPr>
          <w:rFonts w:eastAsiaTheme="minorEastAsia"/>
          <w:bCs/>
        </w:rPr>
      </w:pPr>
      <w:r>
        <w:rPr>
          <w:bCs/>
        </w:rPr>
        <w:t xml:space="preserve">So, our approach is that we schedule each job,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in order (starting from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>) at the latest possible timeslot available</w:t>
      </w:r>
      <w:r w:rsidR="003E55C8">
        <w:rPr>
          <w:rFonts w:eastAsiaTheme="minorEastAsia"/>
          <w:bCs/>
        </w:rPr>
        <w:t xml:space="preserve"> (or the next best)</w:t>
      </w:r>
      <w:r>
        <w:rPr>
          <w:rFonts w:eastAsiaTheme="minorEastAsia"/>
          <w:bCs/>
        </w:rPr>
        <w:t xml:space="preserve">, given the condition that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≤t.</m:t>
        </m:r>
      </m:oMath>
    </w:p>
    <w:p w14:paraId="25AB061B" w14:textId="2D1602CA" w:rsidR="00632E6F" w:rsidRDefault="00632E6F">
      <w:pPr>
        <w:rPr>
          <w:rFonts w:eastAsiaTheme="minorEastAsia"/>
          <w:bCs/>
        </w:rPr>
      </w:pPr>
    </w:p>
    <w:p w14:paraId="4075D613" w14:textId="709A8C79" w:rsidR="00632E6F" w:rsidRDefault="00632E6F">
      <w:pPr>
        <w:rPr>
          <w:rFonts w:eastAsiaTheme="minorEastAsia"/>
          <w:bCs/>
        </w:rPr>
      </w:pPr>
      <w:r>
        <w:rPr>
          <w:rFonts w:eastAsiaTheme="minorEastAsia"/>
          <w:bCs/>
        </w:rPr>
        <w:t>If such a timeslot is unavailable, then we do not schedule the job.</w:t>
      </w:r>
    </w:p>
    <w:p w14:paraId="740BF53D" w14:textId="09CC2BF6" w:rsidR="00632E6F" w:rsidRDefault="00632E6F">
      <w:pPr>
        <w:rPr>
          <w:rFonts w:eastAsiaTheme="minorEastAsia"/>
          <w:bCs/>
        </w:rPr>
      </w:pPr>
    </w:p>
    <w:p w14:paraId="78BF2726" w14:textId="23676ED8" w:rsidR="00632E6F" w:rsidRDefault="00632E6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For example, </w:t>
      </w:r>
      <w:r w:rsidR="00C611CA">
        <w:rPr>
          <w:rFonts w:eastAsiaTheme="minorEastAsia"/>
          <w:bCs/>
        </w:rPr>
        <w:t xml:space="preserve">if </w:t>
      </w:r>
      <w:r>
        <w:rPr>
          <w:rFonts w:eastAsiaTheme="minorEastAsia"/>
          <w:bCs/>
        </w:rPr>
        <w:t xml:space="preserve">we have 4 jobs, already sorted with profits of $20, $15, $12 and $10, with deadlines </w:t>
      </w:r>
      <w:r w:rsidR="00C611CA">
        <w:rPr>
          <w:rFonts w:eastAsiaTheme="minorEastAsia"/>
          <w:bCs/>
        </w:rPr>
        <w:t xml:space="preserve">t = </w:t>
      </w:r>
      <w:r>
        <w:rPr>
          <w:rFonts w:eastAsiaTheme="minorEastAsia"/>
          <w:bCs/>
        </w:rPr>
        <w:t>4, 2, 2 and 1.</w:t>
      </w:r>
      <w:r w:rsidR="00C611CA">
        <w:rPr>
          <w:rFonts w:eastAsiaTheme="minorEastAsia"/>
          <w:bCs/>
        </w:rPr>
        <w:t xml:space="preserve"> Each job takes 1 unit of time.</w:t>
      </w:r>
    </w:p>
    <w:p w14:paraId="6A8F8F86" w14:textId="2081EC16" w:rsidR="00632E6F" w:rsidRDefault="00632E6F">
      <w:pPr>
        <w:rPr>
          <w:rFonts w:eastAsiaTheme="minorEastAsia"/>
          <w:bCs/>
        </w:rPr>
      </w:pPr>
    </w:p>
    <w:p w14:paraId="334ACAC1" w14:textId="357A22F8" w:rsidR="00632E6F" w:rsidRDefault="00632E6F">
      <w:pPr>
        <w:rPr>
          <w:rFonts w:eastAsiaTheme="minorEastAsia"/>
          <w:bCs/>
        </w:rPr>
      </w:pPr>
      <w:r>
        <w:rPr>
          <w:rFonts w:eastAsiaTheme="minorEastAsia"/>
          <w:bCs/>
        </w:rPr>
        <w:t>We schedule the slots as shown.</w:t>
      </w:r>
    </w:p>
    <w:p w14:paraId="299C511F" w14:textId="77777777" w:rsidR="00632E6F" w:rsidRDefault="00632E6F">
      <w:pPr>
        <w:rPr>
          <w:rFonts w:eastAsiaTheme="minorEastAsia"/>
          <w:bCs/>
        </w:rPr>
      </w:pPr>
    </w:p>
    <w:tbl>
      <w:tblPr>
        <w:tblStyle w:val="TableGrid"/>
        <w:tblW w:w="7538" w:type="dxa"/>
        <w:tblInd w:w="734" w:type="dxa"/>
        <w:tblLook w:val="04A0" w:firstRow="1" w:lastRow="0" w:firstColumn="1" w:lastColumn="0" w:noHBand="0" w:noVBand="1"/>
      </w:tblPr>
      <w:tblGrid>
        <w:gridCol w:w="1507"/>
        <w:gridCol w:w="1507"/>
        <w:gridCol w:w="1508"/>
        <w:gridCol w:w="1508"/>
        <w:gridCol w:w="1508"/>
      </w:tblGrid>
      <w:tr w:rsidR="00632E6F" w14:paraId="37863387" w14:textId="313CEB63" w:rsidTr="00767C31">
        <w:trPr>
          <w:trHeight w:val="139"/>
        </w:trPr>
        <w:tc>
          <w:tcPr>
            <w:tcW w:w="1507" w:type="dxa"/>
          </w:tcPr>
          <w:p w14:paraId="02CF9510" w14:textId="10FF725E" w:rsidR="00632E6F" w:rsidRPr="00632E6F" w:rsidRDefault="00632E6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</w:t>
            </w:r>
          </w:p>
        </w:tc>
        <w:tc>
          <w:tcPr>
            <w:tcW w:w="1507" w:type="dxa"/>
          </w:tcPr>
          <w:p w14:paraId="709644B3" w14:textId="4A350410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1</w:t>
            </w:r>
          </w:p>
        </w:tc>
        <w:tc>
          <w:tcPr>
            <w:tcW w:w="1508" w:type="dxa"/>
          </w:tcPr>
          <w:p w14:paraId="4FD68894" w14:textId="6EE9AB8F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2</w:t>
            </w:r>
          </w:p>
        </w:tc>
        <w:tc>
          <w:tcPr>
            <w:tcW w:w="1508" w:type="dxa"/>
          </w:tcPr>
          <w:p w14:paraId="744288C7" w14:textId="15676D4F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3</w:t>
            </w:r>
          </w:p>
        </w:tc>
        <w:tc>
          <w:tcPr>
            <w:tcW w:w="1508" w:type="dxa"/>
          </w:tcPr>
          <w:p w14:paraId="091F14CE" w14:textId="3BD939F4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4</w:t>
            </w:r>
          </w:p>
        </w:tc>
      </w:tr>
      <w:tr w:rsidR="00632E6F" w14:paraId="50F9D012" w14:textId="086DC7AB" w:rsidTr="00767C31">
        <w:trPr>
          <w:trHeight w:val="139"/>
        </w:trPr>
        <w:tc>
          <w:tcPr>
            <w:tcW w:w="1507" w:type="dxa"/>
          </w:tcPr>
          <w:p w14:paraId="1902C105" w14:textId="17911FB5" w:rsidR="00632E6F" w:rsidRPr="00632E6F" w:rsidRDefault="00632E6F">
            <w:pPr>
              <w:rPr>
                <w:rFonts w:eastAsiaTheme="minorEastAsia"/>
                <w:b/>
              </w:rPr>
            </w:pPr>
            <w:r w:rsidRPr="00632E6F">
              <w:rPr>
                <w:rFonts w:eastAsiaTheme="minorEastAsia"/>
                <w:b/>
              </w:rPr>
              <w:t>P</w:t>
            </w:r>
          </w:p>
        </w:tc>
        <w:tc>
          <w:tcPr>
            <w:tcW w:w="1507" w:type="dxa"/>
          </w:tcPr>
          <w:p w14:paraId="19B3A619" w14:textId="026E799A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$</w:t>
            </w:r>
            <w:r w:rsidR="00003665">
              <w:rPr>
                <w:rFonts w:eastAsiaTheme="minorEastAsia"/>
                <w:bCs/>
              </w:rPr>
              <w:t>12</w:t>
            </w:r>
          </w:p>
        </w:tc>
        <w:tc>
          <w:tcPr>
            <w:tcW w:w="1508" w:type="dxa"/>
          </w:tcPr>
          <w:p w14:paraId="1BF7D949" w14:textId="5951AA94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$15</w:t>
            </w:r>
          </w:p>
        </w:tc>
        <w:tc>
          <w:tcPr>
            <w:tcW w:w="1508" w:type="dxa"/>
          </w:tcPr>
          <w:p w14:paraId="0E5794F2" w14:textId="369DD43E" w:rsidR="00632E6F" w:rsidRDefault="00767C31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n/a</w:t>
            </w:r>
          </w:p>
        </w:tc>
        <w:tc>
          <w:tcPr>
            <w:tcW w:w="1508" w:type="dxa"/>
          </w:tcPr>
          <w:p w14:paraId="76919604" w14:textId="3BA136BF" w:rsidR="00632E6F" w:rsidRDefault="00632E6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$20</w:t>
            </w:r>
          </w:p>
        </w:tc>
      </w:tr>
    </w:tbl>
    <w:p w14:paraId="7DB33281" w14:textId="77777777" w:rsidR="00632E6F" w:rsidRPr="00632E6F" w:rsidRDefault="00632E6F">
      <w:pPr>
        <w:rPr>
          <w:rFonts w:eastAsiaTheme="minorEastAsia"/>
          <w:bCs/>
        </w:rPr>
      </w:pPr>
    </w:p>
    <w:p w14:paraId="4E562514" w14:textId="2D089857" w:rsidR="000B4EDD" w:rsidRDefault="000B4EDD">
      <w:pPr>
        <w:rPr>
          <w:bCs/>
        </w:rPr>
      </w:pPr>
      <w:r>
        <w:rPr>
          <w:bCs/>
        </w:rPr>
        <w:t>We can see here, that despite the $12 having a deadline of t = 2, we placed it into the next best position in order to attain its profit.</w:t>
      </w:r>
    </w:p>
    <w:p w14:paraId="3DC8FF32" w14:textId="77777777" w:rsidR="000B4EDD" w:rsidRDefault="000B4EDD">
      <w:pPr>
        <w:rPr>
          <w:bCs/>
        </w:rPr>
      </w:pPr>
    </w:p>
    <w:p w14:paraId="398D2247" w14:textId="59207C87" w:rsidR="00E428FD" w:rsidRDefault="00003665">
      <w:pPr>
        <w:rPr>
          <w:bCs/>
        </w:rPr>
      </w:pPr>
      <w:r>
        <w:rPr>
          <w:bCs/>
        </w:rPr>
        <w:t>Unfortunately,</w:t>
      </w:r>
      <w:r w:rsidR="00767C31">
        <w:rPr>
          <w:bCs/>
        </w:rPr>
        <w:t xml:space="preserve"> there is no space for the job that provides a profit of $1</w:t>
      </w:r>
      <w:r>
        <w:rPr>
          <w:bCs/>
        </w:rPr>
        <w:t>0</w:t>
      </w:r>
      <w:r w:rsidR="00767C31">
        <w:rPr>
          <w:bCs/>
        </w:rPr>
        <w:t xml:space="preserve"> as there is not a suitable slot that fits its deadline. Nevertheless, this is the most optimal solution. </w:t>
      </w:r>
    </w:p>
    <w:p w14:paraId="5D289765" w14:textId="7944E1DE" w:rsidR="000B4EDD" w:rsidRDefault="000B4EDD">
      <w:pPr>
        <w:rPr>
          <w:bCs/>
        </w:rPr>
      </w:pPr>
    </w:p>
    <w:p w14:paraId="6299FC3B" w14:textId="1DD14FD3" w:rsidR="000B4EDD" w:rsidRPr="00E428FD" w:rsidRDefault="000B4EDD">
      <w:pPr>
        <w:rPr>
          <w:bCs/>
        </w:rPr>
      </w:pPr>
      <w:r>
        <w:rPr>
          <w:bCs/>
        </w:rPr>
        <w:t xml:space="preserve">Since we are placing the jobs at its latest possible deadline, </w:t>
      </w:r>
      <w:r w:rsidR="00EC1848">
        <w:rPr>
          <w:bCs/>
        </w:rPr>
        <w:t xml:space="preserve">we iterate through in </w:t>
      </w:r>
      <m:oMath>
        <m:r>
          <w:rPr>
            <w:rFonts w:ascii="Cambria Math" w:hAnsi="Cambria Math"/>
          </w:rPr>
          <m:t>O(n)</m:t>
        </m:r>
      </m:oMath>
      <w:r w:rsidR="00EC1848">
        <w:rPr>
          <w:bCs/>
        </w:rPr>
        <w:t xml:space="preserve"> and each job assignment is similarly in </w:t>
      </w:r>
      <m:oMath>
        <m:r>
          <w:rPr>
            <w:rFonts w:ascii="Cambria Math" w:hAnsi="Cambria Math"/>
          </w:rPr>
          <m:t>O(n)</m:t>
        </m:r>
      </m:oMath>
      <w:r w:rsidR="00EC1848">
        <w:rPr>
          <w:bCs/>
        </w:rPr>
        <w:t xml:space="preserve">, so the algorithm is </w:t>
      </w:r>
      <w:r w:rsidR="0049582C">
        <w:rPr>
          <w:bCs/>
        </w:rPr>
        <w:t xml:space="preserve">run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9582C">
        <w:rPr>
          <w:rFonts w:eastAsiaTheme="minorEastAsia"/>
          <w:bCs/>
        </w:rPr>
        <w:t xml:space="preserve"> time. </w:t>
      </w:r>
    </w:p>
    <w:p w14:paraId="43173EB6" w14:textId="6DCDA940" w:rsidR="00913CAA" w:rsidRDefault="00913CAA">
      <w:pPr>
        <w:rPr>
          <w:bCs/>
        </w:rPr>
      </w:pPr>
    </w:p>
    <w:p w14:paraId="05E2F3FD" w14:textId="77777777" w:rsidR="00913CAA" w:rsidRDefault="00913CAA">
      <w:pPr>
        <w:rPr>
          <w:bCs/>
        </w:rPr>
      </w:pPr>
    </w:p>
    <w:p w14:paraId="5E3CDC12" w14:textId="5FD378D3" w:rsidR="00913CAA" w:rsidRDefault="00913CAA">
      <w:pPr>
        <w:rPr>
          <w:bCs/>
        </w:rPr>
      </w:pPr>
    </w:p>
    <w:p w14:paraId="4ECF3222" w14:textId="77777777" w:rsidR="00913CAA" w:rsidRPr="00913CAA" w:rsidRDefault="00913CAA">
      <w:pPr>
        <w:rPr>
          <w:bCs/>
        </w:rPr>
      </w:pPr>
    </w:p>
    <w:sectPr w:rsidR="00913CAA" w:rsidRPr="00913CAA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4D314" w14:textId="77777777" w:rsidR="00316CA9" w:rsidRDefault="00316CA9" w:rsidP="00F45C7F">
      <w:r>
        <w:separator/>
      </w:r>
    </w:p>
  </w:endnote>
  <w:endnote w:type="continuationSeparator" w:id="0">
    <w:p w14:paraId="1E3E2E96" w14:textId="77777777" w:rsidR="00316CA9" w:rsidRDefault="00316CA9" w:rsidP="00F4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76293" w14:textId="77777777" w:rsidR="00316CA9" w:rsidRDefault="00316CA9" w:rsidP="00F45C7F">
      <w:r>
        <w:separator/>
      </w:r>
    </w:p>
  </w:footnote>
  <w:footnote w:type="continuationSeparator" w:id="0">
    <w:p w14:paraId="28DEA2D9" w14:textId="77777777" w:rsidR="00316CA9" w:rsidRDefault="00316CA9" w:rsidP="00F45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E01C1" w14:textId="77777777" w:rsidR="00F45C7F" w:rsidRDefault="00F45C7F">
    <w:pPr>
      <w:pStyle w:val="Header"/>
    </w:pPr>
    <w:r>
      <w:t>Matthew Soicher</w:t>
    </w:r>
  </w:p>
  <w:p w14:paraId="3FD5FCF7" w14:textId="77777777" w:rsidR="00F45C7F" w:rsidRDefault="00F45C7F">
    <w:pPr>
      <w:pStyle w:val="Header"/>
    </w:pPr>
    <w: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10"/>
    <w:rsid w:val="00003665"/>
    <w:rsid w:val="0003388E"/>
    <w:rsid w:val="000A2C02"/>
    <w:rsid w:val="000B4EDD"/>
    <w:rsid w:val="000F4794"/>
    <w:rsid w:val="00104A9A"/>
    <w:rsid w:val="00134BFE"/>
    <w:rsid w:val="00147947"/>
    <w:rsid w:val="002211CB"/>
    <w:rsid w:val="00241B4F"/>
    <w:rsid w:val="002870B2"/>
    <w:rsid w:val="00292516"/>
    <w:rsid w:val="002A5385"/>
    <w:rsid w:val="00316CA9"/>
    <w:rsid w:val="00326EDF"/>
    <w:rsid w:val="00387FA2"/>
    <w:rsid w:val="003A441B"/>
    <w:rsid w:val="003C6410"/>
    <w:rsid w:val="003E55C8"/>
    <w:rsid w:val="00442722"/>
    <w:rsid w:val="00461B04"/>
    <w:rsid w:val="0049582C"/>
    <w:rsid w:val="00495C1A"/>
    <w:rsid w:val="005554EA"/>
    <w:rsid w:val="005B5278"/>
    <w:rsid w:val="005E48AD"/>
    <w:rsid w:val="00632E6F"/>
    <w:rsid w:val="00644B2C"/>
    <w:rsid w:val="0064784A"/>
    <w:rsid w:val="00692FC6"/>
    <w:rsid w:val="006C1594"/>
    <w:rsid w:val="006D7756"/>
    <w:rsid w:val="006E7081"/>
    <w:rsid w:val="00767C31"/>
    <w:rsid w:val="0078259C"/>
    <w:rsid w:val="007E563A"/>
    <w:rsid w:val="0083013F"/>
    <w:rsid w:val="0088334C"/>
    <w:rsid w:val="008C7C04"/>
    <w:rsid w:val="00913CAA"/>
    <w:rsid w:val="00915325"/>
    <w:rsid w:val="00921346"/>
    <w:rsid w:val="00962089"/>
    <w:rsid w:val="00986E03"/>
    <w:rsid w:val="009A2EF6"/>
    <w:rsid w:val="009C24DD"/>
    <w:rsid w:val="00A11177"/>
    <w:rsid w:val="00A27263"/>
    <w:rsid w:val="00A34195"/>
    <w:rsid w:val="00A867D1"/>
    <w:rsid w:val="00AC7845"/>
    <w:rsid w:val="00B06BE0"/>
    <w:rsid w:val="00B415FF"/>
    <w:rsid w:val="00B41FDB"/>
    <w:rsid w:val="00B576B4"/>
    <w:rsid w:val="00B73C0B"/>
    <w:rsid w:val="00BA0C83"/>
    <w:rsid w:val="00BA5477"/>
    <w:rsid w:val="00BB59A7"/>
    <w:rsid w:val="00BC0668"/>
    <w:rsid w:val="00BE767B"/>
    <w:rsid w:val="00C611CA"/>
    <w:rsid w:val="00C77581"/>
    <w:rsid w:val="00D607A8"/>
    <w:rsid w:val="00E32DF6"/>
    <w:rsid w:val="00E428FD"/>
    <w:rsid w:val="00E5028B"/>
    <w:rsid w:val="00EC1848"/>
    <w:rsid w:val="00F41E62"/>
    <w:rsid w:val="00F45C7F"/>
    <w:rsid w:val="00FB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7BE4"/>
  <w15:chartTrackingRefBased/>
  <w15:docId w15:val="{453E2B73-F2FD-F142-9CC8-C3B3F6F5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C7F"/>
  </w:style>
  <w:style w:type="paragraph" w:styleId="Footer">
    <w:name w:val="footer"/>
    <w:basedOn w:val="Normal"/>
    <w:link w:val="FooterChar"/>
    <w:uiPriority w:val="99"/>
    <w:unhideWhenUsed/>
    <w:rsid w:val="00F45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C7F"/>
  </w:style>
  <w:style w:type="character" w:styleId="PlaceholderText">
    <w:name w:val="Placeholder Text"/>
    <w:basedOn w:val="DefaultParagraphFont"/>
    <w:uiPriority w:val="99"/>
    <w:semiHidden/>
    <w:rsid w:val="0078259C"/>
    <w:rPr>
      <w:color w:val="808080"/>
    </w:rPr>
  </w:style>
  <w:style w:type="table" w:styleId="TableGrid">
    <w:name w:val="Table Grid"/>
    <w:basedOn w:val="TableNormal"/>
    <w:uiPriority w:val="39"/>
    <w:rsid w:val="00632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soicher/Desktop/Uni/2020/T2/COMP3121/Homewor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 Template.dotx</Template>
  <TotalTime>34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Soicher</cp:lastModifiedBy>
  <cp:revision>65</cp:revision>
  <dcterms:created xsi:type="dcterms:W3CDTF">2020-07-12T09:07:00Z</dcterms:created>
  <dcterms:modified xsi:type="dcterms:W3CDTF">2020-07-16T11:40:00Z</dcterms:modified>
</cp:coreProperties>
</file>
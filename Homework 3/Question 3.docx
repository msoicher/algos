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837DC" w14:textId="79204F92" w:rsidR="00F45C7F" w:rsidRDefault="00F45C7F">
      <w:pPr>
        <w:rPr>
          <w:b/>
        </w:rPr>
      </w:pPr>
      <w:r>
        <w:rPr>
          <w:b/>
        </w:rPr>
        <w:t>Question</w:t>
      </w:r>
      <w:r w:rsidR="002870B2">
        <w:rPr>
          <w:b/>
        </w:rPr>
        <w:t xml:space="preserve"> 3</w:t>
      </w:r>
    </w:p>
    <w:p w14:paraId="67997BF6" w14:textId="06358A2D" w:rsidR="007A5AE1" w:rsidRDefault="007A5AE1">
      <w:pPr>
        <w:rPr>
          <w:b/>
        </w:rPr>
      </w:pPr>
    </w:p>
    <w:p w14:paraId="4F0292D9" w14:textId="1A7EB6D3" w:rsidR="007A5AE1" w:rsidRPr="007A5AE1" w:rsidRDefault="007A5AE1">
      <w:pPr>
        <w:rPr>
          <w:bCs/>
        </w:rPr>
      </w:pPr>
      <w:r>
        <w:rPr>
          <w:bCs/>
        </w:rPr>
        <w:t xml:space="preserve">Firstly, we count the number of trains that stay overnight (i.e. arrive before midnight and depart after midnight). These trains </w:t>
      </w:r>
      <w:r w:rsidR="008F6A39">
        <w:rPr>
          <w:bCs/>
        </w:rPr>
        <w:t>will obviously already have a clash.</w:t>
      </w:r>
      <w:r>
        <w:rPr>
          <w:bCs/>
        </w:rPr>
        <w:t xml:space="preserve"> We set this number as our initial number of platforms</w:t>
      </w:r>
      <w:r w:rsidR="000E26AD">
        <w:rPr>
          <w:bCs/>
        </w:rPr>
        <w:t>.</w:t>
      </w:r>
    </w:p>
    <w:p w14:paraId="7DC83C5A" w14:textId="4285FD65" w:rsidR="00F41E62" w:rsidRDefault="00F41E62">
      <w:pPr>
        <w:rPr>
          <w:b/>
        </w:rPr>
      </w:pPr>
    </w:p>
    <w:p w14:paraId="2956F3D8" w14:textId="4D284904" w:rsidR="007A5AE1" w:rsidRDefault="007A5AE1">
      <w:pPr>
        <w:rPr>
          <w:bCs/>
        </w:rPr>
      </w:pPr>
      <w:r>
        <w:rPr>
          <w:bCs/>
        </w:rPr>
        <w:t xml:space="preserve">Then, we store a trains’ arrival and departure times as an array within </w:t>
      </w:r>
      <w:r w:rsidR="000C205C">
        <w:rPr>
          <w:bCs/>
        </w:rPr>
        <w:t>the</w:t>
      </w:r>
      <w:r>
        <w:rPr>
          <w:bCs/>
        </w:rPr>
        <w:t xml:space="preserve"> list of our schedule</w:t>
      </w:r>
    </w:p>
    <w:p w14:paraId="72F4A31A" w14:textId="42A877C8" w:rsidR="007A5AE1" w:rsidRPr="001C155A" w:rsidRDefault="000C205C">
      <w:pPr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L=[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,…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ctrlPr>
                <w:rPr>
                  <w:rFonts w:ascii="Cambria Math" w:eastAsiaTheme="minorEastAsia" w:hAnsi="Cambria Math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] </m:t>
          </m:r>
        </m:oMath>
      </m:oMathPara>
    </w:p>
    <w:p w14:paraId="5408148A" w14:textId="77777777" w:rsidR="001C155A" w:rsidRDefault="001C155A">
      <w:pPr>
        <w:rPr>
          <w:bCs/>
        </w:rPr>
      </w:pPr>
    </w:p>
    <w:p w14:paraId="6A50A50D" w14:textId="749A12C5" w:rsidR="007A5AE1" w:rsidRDefault="007A5AE1">
      <w:pPr>
        <w:rPr>
          <w:bCs/>
        </w:rPr>
      </w:pPr>
      <w:r>
        <w:rPr>
          <w:bCs/>
        </w:rPr>
        <w:t>i.e.</w:t>
      </w:r>
      <w:r w:rsidR="009B1A7A">
        <w:rPr>
          <w:bCs/>
        </w:rPr>
        <w:t>:</w:t>
      </w:r>
      <w:r>
        <w:rPr>
          <w:bCs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1130, 0640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1050, 0600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0520, 0730</m:t>
                </m:r>
              </m:e>
            </m:d>
          </m:e>
        </m:d>
      </m:oMath>
      <w:r w:rsidR="000E26AD">
        <w:rPr>
          <w:rFonts w:eastAsiaTheme="minorEastAsia"/>
          <w:bCs/>
        </w:rPr>
        <w:t xml:space="preserve"> </w:t>
      </w:r>
    </w:p>
    <w:p w14:paraId="26B175DF" w14:textId="545AC45A" w:rsidR="00187E26" w:rsidRDefault="00187E26">
      <w:pPr>
        <w:rPr>
          <w:bCs/>
        </w:rPr>
      </w:pPr>
    </w:p>
    <w:p w14:paraId="4FD04271" w14:textId="4F91C10C" w:rsidR="000E26AD" w:rsidRDefault="000E26AD">
      <w:pPr>
        <w:rPr>
          <w:bCs/>
        </w:rPr>
      </w:pPr>
      <w:r>
        <w:rPr>
          <w:bCs/>
        </w:rPr>
        <w:t xml:space="preserve">And we sort the list from </w:t>
      </w:r>
      <w:r w:rsidR="000C205C">
        <w:rPr>
          <w:bCs/>
        </w:rPr>
        <w:t>in ascending order</w:t>
      </w:r>
      <w:r>
        <w:rPr>
          <w:bCs/>
        </w:rPr>
        <w:t xml:space="preserve"> based on a trains</w:t>
      </w:r>
      <w:r w:rsidR="001F31E3">
        <w:rPr>
          <w:bCs/>
        </w:rPr>
        <w:t>’</w:t>
      </w:r>
      <w:r>
        <w:rPr>
          <w:bCs/>
        </w:rPr>
        <w:t xml:space="preserve"> departure time (second index of each element)</w:t>
      </w:r>
    </w:p>
    <w:p w14:paraId="76730588" w14:textId="77777777" w:rsidR="000E26AD" w:rsidRPr="000E26AD" w:rsidRDefault="000E26AD">
      <w:pPr>
        <w:rPr>
          <w:bCs/>
        </w:rPr>
      </w:pPr>
    </w:p>
    <w:p w14:paraId="0371CB6E" w14:textId="54E67CAC" w:rsidR="00187E26" w:rsidRDefault="00187E26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This is completed in </w:t>
      </w:r>
      <m:oMath>
        <m:r>
          <w:rPr>
            <w:rFonts w:ascii="Cambria Math" w:eastAsiaTheme="minorEastAsia" w:hAnsi="Cambria Math"/>
          </w:rPr>
          <m:t>O(logn)</m:t>
        </m:r>
      </m:oMath>
      <w:r w:rsidR="001F31E3">
        <w:rPr>
          <w:rFonts w:eastAsiaTheme="minorEastAsia"/>
          <w:bCs/>
        </w:rPr>
        <w:t xml:space="preserve"> time</w:t>
      </w:r>
    </w:p>
    <w:p w14:paraId="34FA8237" w14:textId="09624B9B" w:rsidR="007A5AE1" w:rsidRDefault="007A5AE1">
      <w:pPr>
        <w:rPr>
          <w:rFonts w:eastAsiaTheme="minorEastAsia"/>
          <w:bCs/>
        </w:rPr>
      </w:pPr>
    </w:p>
    <w:p w14:paraId="004191E9" w14:textId="72A24223" w:rsidR="00FD4E81" w:rsidRDefault="007A5AE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Then, we </w:t>
      </w:r>
      <w:r w:rsidR="001F31E3">
        <w:rPr>
          <w:rFonts w:eastAsiaTheme="minorEastAsia"/>
          <w:bCs/>
        </w:rPr>
        <w:t xml:space="preserve">enter a loop </w:t>
      </w:r>
      <w:r w:rsidR="00FD4E81">
        <w:rPr>
          <w:rFonts w:eastAsiaTheme="minorEastAsia"/>
          <w:bCs/>
        </w:rPr>
        <w:t>and</w:t>
      </w:r>
      <w:r w:rsidR="001F31E3">
        <w:rPr>
          <w:rFonts w:eastAsiaTheme="minorEastAsia"/>
          <w:bCs/>
        </w:rPr>
        <w:t xml:space="preserve"> compare the departure time of our first train,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1F31E3">
        <w:rPr>
          <w:rFonts w:eastAsiaTheme="minorEastAsia"/>
          <w:bCs/>
        </w:rPr>
        <w:t xml:space="preserve">with each </w:t>
      </w:r>
      <w:r w:rsidR="00FD4E81">
        <w:rPr>
          <w:rFonts w:eastAsiaTheme="minorEastAsia"/>
          <w:bCs/>
        </w:rPr>
        <w:t xml:space="preserve">arrival time of the remaining trains in our list (ignoring the trains as stated at the beginning). If the arrival time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1…N-1</m:t>
            </m:r>
          </m:sub>
        </m:sSub>
      </m:oMath>
      <w:r w:rsidR="00FD4E81">
        <w:rPr>
          <w:rFonts w:eastAsiaTheme="minorEastAsia"/>
          <w:bCs/>
        </w:rPr>
        <w:t xml:space="preserve"> is earlier than the departure time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D4E81">
        <w:rPr>
          <w:rFonts w:eastAsiaTheme="minorEastAsia"/>
          <w:bCs/>
        </w:rPr>
        <w:t>, there must be an overlap and hence another platform must be added.</w:t>
      </w:r>
    </w:p>
    <w:p w14:paraId="55D03C4A" w14:textId="30A5BB39" w:rsidR="00B716EF" w:rsidRDefault="00B716EF">
      <w:pPr>
        <w:rPr>
          <w:rFonts w:eastAsiaTheme="minorEastAsia"/>
          <w:bCs/>
        </w:rPr>
      </w:pPr>
    </w:p>
    <w:p w14:paraId="610C5977" w14:textId="35013650" w:rsidR="00B716EF" w:rsidRDefault="00B716EF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This is completed in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  <w:bCs/>
        </w:rPr>
        <w:t xml:space="preserve"> time</w:t>
      </w:r>
      <w:r w:rsidR="008B6991">
        <w:rPr>
          <w:rFonts w:eastAsiaTheme="minorEastAsia"/>
          <w:bCs/>
        </w:rPr>
        <w:t>.</w:t>
      </w:r>
    </w:p>
    <w:p w14:paraId="0A8D6372" w14:textId="6D2CD1B8" w:rsidR="008B6991" w:rsidRDefault="008B6991">
      <w:pPr>
        <w:rPr>
          <w:rFonts w:eastAsiaTheme="minorEastAsia"/>
          <w:bCs/>
        </w:rPr>
      </w:pPr>
    </w:p>
    <w:p w14:paraId="6B7680B8" w14:textId="27B3AC36" w:rsidR="008B6991" w:rsidRPr="008B6991" w:rsidRDefault="00D22D87">
      <w:pPr>
        <w:rPr>
          <w:rFonts w:eastAsiaTheme="minorEastAsia"/>
          <w:b/>
        </w:rPr>
      </w:pPr>
      <w:r w:rsidRPr="008B6991">
        <w:rPr>
          <w:rFonts w:eastAsiaTheme="minorEastAsia"/>
          <w:b/>
        </w:rPr>
        <w:t>Pseudocode</w:t>
      </w:r>
      <w:r w:rsidR="008B6991" w:rsidRPr="008B6991">
        <w:rPr>
          <w:rFonts w:eastAsiaTheme="minorEastAsia"/>
          <w:b/>
        </w:rPr>
        <w:t>:</w:t>
      </w:r>
    </w:p>
    <w:p w14:paraId="384AFA81" w14:textId="2F78EA26" w:rsidR="008B6991" w:rsidRDefault="008B6991">
      <w:pPr>
        <w:rPr>
          <w:rFonts w:eastAsiaTheme="minorEastAsia"/>
          <w:bCs/>
        </w:rPr>
      </w:pPr>
    </w:p>
    <w:p w14:paraId="4CBB91FD" w14:textId="1B2B25F6" w:rsidR="008B6991" w:rsidRPr="008B6991" w:rsidRDefault="008B6991">
      <w:pPr>
        <w:rPr>
          <w:rFonts w:ascii="PT Mono" w:eastAsiaTheme="minorEastAsia" w:hAnsi="PT Mono"/>
          <w:sz w:val="20"/>
          <w:szCs w:val="20"/>
        </w:rPr>
      </w:pPr>
      <w:r w:rsidRPr="008B6991">
        <w:rPr>
          <w:rFonts w:ascii="PT Mono" w:eastAsiaTheme="minorEastAsia" w:hAnsi="PT Mono"/>
          <w:sz w:val="20"/>
          <w:szCs w:val="20"/>
        </w:rPr>
        <w:t>Sum total trains which arrive before midnight, arrive after midnight = p</w:t>
      </w:r>
    </w:p>
    <w:p w14:paraId="59266DCB" w14:textId="324EFC1C" w:rsidR="008B6991" w:rsidRPr="008B6991" w:rsidRDefault="008B6991">
      <w:pPr>
        <w:rPr>
          <w:rFonts w:ascii="PT Mono" w:eastAsiaTheme="minorEastAsia" w:hAnsi="PT Mono"/>
          <w:sz w:val="20"/>
          <w:szCs w:val="20"/>
        </w:rPr>
      </w:pPr>
    </w:p>
    <w:p w14:paraId="57C47541" w14:textId="40295D03" w:rsidR="008B6991" w:rsidRDefault="008B6991">
      <w:pPr>
        <w:rPr>
          <w:rFonts w:ascii="PT Mono" w:eastAsiaTheme="minorEastAsia" w:hAnsi="PT Mono"/>
          <w:sz w:val="20"/>
          <w:szCs w:val="20"/>
        </w:rPr>
      </w:pPr>
      <w:r w:rsidRPr="008B6991">
        <w:rPr>
          <w:rFonts w:ascii="PT Mono" w:eastAsiaTheme="minorEastAsia" w:hAnsi="PT Mono"/>
          <w:sz w:val="20"/>
          <w:szCs w:val="20"/>
        </w:rPr>
        <w:t>Enter arrival and departure times into a list L as {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Pr="008B6991">
        <w:rPr>
          <w:rFonts w:ascii="PT Mono" w:eastAsiaTheme="minorEastAsia" w:hAnsi="PT Mono"/>
          <w:sz w:val="20"/>
          <w:szCs w:val="20"/>
        </w:rPr>
        <w:t>,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}</m:t>
        </m:r>
      </m:oMath>
      <w:r w:rsidRPr="008B6991">
        <w:rPr>
          <w:rFonts w:ascii="PT Mono" w:eastAsiaTheme="minorEastAsia" w:hAnsi="PT Mono"/>
          <w:sz w:val="20"/>
          <w:szCs w:val="20"/>
        </w:rPr>
        <w:t xml:space="preserve"> for each train</w:t>
      </w:r>
      <w:r w:rsidR="002B351C">
        <w:rPr>
          <w:rFonts w:ascii="PT Mono" w:eastAsiaTheme="minorEastAsia" w:hAnsi="PT Mono"/>
          <w:sz w:val="20"/>
          <w:szCs w:val="20"/>
        </w:rPr>
        <w:t xml:space="preserve">, simultaneously </w:t>
      </w:r>
      <w:r w:rsidRPr="008B6991">
        <w:rPr>
          <w:rFonts w:ascii="PT Mono" w:eastAsiaTheme="minorEastAsia" w:hAnsi="PT Mono"/>
          <w:sz w:val="20"/>
          <w:szCs w:val="20"/>
        </w:rPr>
        <w:t xml:space="preserve">sort this in ascending order </w:t>
      </w:r>
      <w:r w:rsidR="002B351C">
        <w:rPr>
          <w:rFonts w:ascii="PT Mono" w:eastAsiaTheme="minorEastAsia" w:hAnsi="PT Mono"/>
          <w:sz w:val="20"/>
          <w:szCs w:val="20"/>
        </w:rPr>
        <w:t>respective</w:t>
      </w:r>
      <w:r w:rsidRPr="008B6991">
        <w:rPr>
          <w:rFonts w:ascii="PT Mono" w:eastAsiaTheme="minorEastAsia" w:hAnsi="PT Mono"/>
          <w:sz w:val="20"/>
          <w:szCs w:val="20"/>
        </w:rPr>
        <w:t xml:space="preserve"> to departure time</w:t>
      </w:r>
      <w:r>
        <w:rPr>
          <w:rFonts w:ascii="PT Mono" w:eastAsiaTheme="minorEastAsia" w:hAnsi="PT Mono"/>
          <w:sz w:val="20"/>
          <w:szCs w:val="20"/>
        </w:rPr>
        <w:t>.</w:t>
      </w:r>
    </w:p>
    <w:p w14:paraId="71F4EEB1" w14:textId="5C75FC0E" w:rsidR="008B6991" w:rsidRDefault="008B6991">
      <w:pPr>
        <w:rPr>
          <w:rFonts w:ascii="PT Mono" w:eastAsiaTheme="minorEastAsia" w:hAnsi="PT Mono"/>
          <w:sz w:val="20"/>
          <w:szCs w:val="20"/>
        </w:rPr>
      </w:pPr>
    </w:p>
    <w:p w14:paraId="35537EED" w14:textId="0056233F" w:rsidR="008B6991" w:rsidRDefault="00713B9A">
      <w:pPr>
        <w:rPr>
          <w:rFonts w:ascii="PT Mono" w:eastAsiaTheme="minorEastAsia" w:hAnsi="PT Mono"/>
          <w:sz w:val="20"/>
          <w:szCs w:val="20"/>
        </w:rPr>
      </w:pPr>
      <w:r>
        <w:rPr>
          <w:rFonts w:ascii="PT Mono" w:eastAsiaTheme="minorEastAsia" w:hAnsi="PT Mono"/>
          <w:sz w:val="20"/>
          <w:szCs w:val="20"/>
        </w:rPr>
        <w:t>f</w:t>
      </w:r>
      <w:r w:rsidR="008B6991">
        <w:rPr>
          <w:rFonts w:ascii="PT Mono" w:eastAsiaTheme="minorEastAsia" w:hAnsi="PT Mono"/>
          <w:sz w:val="20"/>
          <w:szCs w:val="20"/>
        </w:rPr>
        <w:t xml:space="preserve">or (int i = </w:t>
      </w:r>
      <w:r w:rsidR="00F57B9A">
        <w:rPr>
          <w:rFonts w:ascii="PT Mono" w:eastAsiaTheme="minorEastAsia" w:hAnsi="PT Mono"/>
          <w:sz w:val="20"/>
          <w:szCs w:val="20"/>
        </w:rPr>
        <w:t>1</w:t>
      </w:r>
      <w:r w:rsidR="008B6991">
        <w:rPr>
          <w:rFonts w:ascii="PT Mono" w:eastAsiaTheme="minorEastAsia" w:hAnsi="PT Mono"/>
          <w:sz w:val="20"/>
          <w:szCs w:val="20"/>
        </w:rPr>
        <w:t xml:space="preserve">; </w:t>
      </w:r>
      <w:r w:rsidR="00AD40FD">
        <w:rPr>
          <w:rFonts w:ascii="PT Mono" w:eastAsiaTheme="minorEastAsia" w:hAnsi="PT Mono"/>
          <w:sz w:val="20"/>
          <w:szCs w:val="20"/>
        </w:rPr>
        <w:t>i</w:t>
      </w:r>
      <w:r w:rsidR="008B6991">
        <w:rPr>
          <w:rFonts w:ascii="PT Mono" w:eastAsiaTheme="minorEastAsia" w:hAnsi="PT Mono"/>
          <w:sz w:val="20"/>
          <w:szCs w:val="20"/>
        </w:rPr>
        <w:t xml:space="preserve"> &lt; N; i++)</w:t>
      </w:r>
    </w:p>
    <w:p w14:paraId="2512DE20" w14:textId="77777777" w:rsidR="00C0431E" w:rsidRDefault="00C0431E">
      <w:pPr>
        <w:rPr>
          <w:rFonts w:ascii="PT Mono" w:eastAsiaTheme="minorEastAsia" w:hAnsi="PT Mono"/>
          <w:sz w:val="20"/>
          <w:szCs w:val="20"/>
        </w:rPr>
      </w:pPr>
    </w:p>
    <w:p w14:paraId="5BD31206" w14:textId="028965F9" w:rsidR="008B6991" w:rsidRPr="00C0431E" w:rsidRDefault="008B6991">
      <w:pPr>
        <w:rPr>
          <w:rFonts w:ascii="PT Mono" w:eastAsiaTheme="minorEastAsia" w:hAnsi="PT Mono"/>
          <w:i/>
          <w:iCs/>
          <w:sz w:val="16"/>
          <w:szCs w:val="16"/>
        </w:rPr>
      </w:pPr>
      <w:r w:rsidRPr="00C0431E">
        <w:rPr>
          <w:rFonts w:ascii="PT Mono" w:eastAsiaTheme="minorEastAsia" w:hAnsi="PT Mono"/>
          <w:i/>
          <w:iCs/>
          <w:sz w:val="16"/>
          <w:szCs w:val="16"/>
        </w:rPr>
        <w:t xml:space="preserve">  </w:t>
      </w:r>
      <w:r w:rsidR="00C0431E" w:rsidRPr="00C0431E">
        <w:rPr>
          <w:rFonts w:ascii="PT Mono" w:eastAsiaTheme="minorEastAsia" w:hAnsi="PT Mono"/>
          <w:i/>
          <w:iCs/>
          <w:sz w:val="16"/>
          <w:szCs w:val="16"/>
        </w:rPr>
        <w:t>(ignoring all pre</w:t>
      </w:r>
      <w:r w:rsidR="00D22D87">
        <w:rPr>
          <w:rFonts w:ascii="PT Mono" w:eastAsiaTheme="minorEastAsia" w:hAnsi="PT Mono"/>
          <w:i/>
          <w:iCs/>
          <w:sz w:val="16"/>
          <w:szCs w:val="16"/>
        </w:rPr>
        <w:t>-</w:t>
      </w:r>
      <w:r w:rsidR="00C0431E" w:rsidRPr="00C0431E">
        <w:rPr>
          <w:rFonts w:ascii="PT Mono" w:eastAsiaTheme="minorEastAsia" w:hAnsi="PT Mono"/>
          <w:i/>
          <w:iCs/>
          <w:sz w:val="16"/>
          <w:szCs w:val="16"/>
        </w:rPr>
        <w:t xml:space="preserve">midnight arrival </w:t>
      </w:r>
      <w:r w:rsidR="000A358B">
        <w:rPr>
          <w:rFonts w:ascii="PT Mono" w:eastAsiaTheme="minorEastAsia" w:hAnsi="PT Mono"/>
          <w:i/>
          <w:iCs/>
          <w:sz w:val="16"/>
          <w:szCs w:val="16"/>
        </w:rPr>
        <w:t>&amp;</w:t>
      </w:r>
      <w:r w:rsidR="00C0431E" w:rsidRPr="00C0431E">
        <w:rPr>
          <w:rFonts w:ascii="PT Mono" w:eastAsiaTheme="minorEastAsia" w:hAnsi="PT Mono"/>
          <w:i/>
          <w:iCs/>
          <w:sz w:val="16"/>
          <w:szCs w:val="16"/>
        </w:rPr>
        <w:t xml:space="preserve"> post</w:t>
      </w:r>
      <w:r w:rsidR="00C0431E">
        <w:rPr>
          <w:rFonts w:ascii="PT Mono" w:eastAsiaTheme="minorEastAsia" w:hAnsi="PT Mono"/>
          <w:i/>
          <w:iCs/>
          <w:sz w:val="16"/>
          <w:szCs w:val="16"/>
        </w:rPr>
        <w:t>-</w:t>
      </w:r>
      <w:r w:rsidR="00C0431E" w:rsidRPr="00C0431E">
        <w:rPr>
          <w:rFonts w:ascii="PT Mono" w:eastAsiaTheme="minorEastAsia" w:hAnsi="PT Mono"/>
          <w:i/>
          <w:iCs/>
          <w:sz w:val="16"/>
          <w:szCs w:val="16"/>
        </w:rPr>
        <w:t>midnight departure trains)</w:t>
      </w:r>
    </w:p>
    <w:p w14:paraId="58278F46" w14:textId="77777777" w:rsidR="007162CB" w:rsidRDefault="008B6991">
      <w:pPr>
        <w:rPr>
          <w:rFonts w:ascii="PT Mono" w:eastAsiaTheme="minorEastAsia" w:hAnsi="PT Mono"/>
          <w:sz w:val="20"/>
          <w:szCs w:val="20"/>
        </w:rPr>
      </w:pPr>
      <w:r>
        <w:rPr>
          <w:rFonts w:ascii="PT Mono" w:eastAsiaTheme="minorEastAsia" w:hAnsi="PT Mono"/>
          <w:sz w:val="20"/>
          <w:szCs w:val="20"/>
        </w:rPr>
        <w:t xml:space="preserve">  </w:t>
      </w:r>
    </w:p>
    <w:p w14:paraId="7F57AC02" w14:textId="108CA683" w:rsidR="007162CB" w:rsidRDefault="007162CB" w:rsidP="007162CB">
      <w:pPr>
        <w:rPr>
          <w:rFonts w:ascii="PT Mono" w:eastAsiaTheme="minorEastAsia" w:hAnsi="PT Mono"/>
          <w:sz w:val="20"/>
          <w:szCs w:val="20"/>
        </w:rPr>
      </w:pPr>
      <w:r>
        <w:rPr>
          <w:rFonts w:ascii="PT Mono" w:eastAsiaTheme="minorEastAsia" w:hAnsi="PT Mono"/>
          <w:sz w:val="20"/>
          <w:szCs w:val="20"/>
        </w:rPr>
        <w:t xml:space="preserve">  </w:t>
      </w:r>
      <w:r w:rsidR="008B6991">
        <w:rPr>
          <w:rFonts w:ascii="PT Mono" w:eastAsiaTheme="minorEastAsia" w:hAnsi="PT Mono"/>
          <w:sz w:val="20"/>
          <w:szCs w:val="20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0 </m:t>
            </m:r>
          </m:sub>
        </m:sSub>
      </m:oMath>
      <w:r w:rsidR="008B6991">
        <w:rPr>
          <w:rFonts w:ascii="PT Mono" w:eastAsiaTheme="minorEastAsia" w:hAnsi="PT Mono"/>
          <w:sz w:val="20"/>
          <w:szCs w:val="20"/>
        </w:rPr>
        <w:t xml:space="preserve"> </w:t>
      </w:r>
      <w:r>
        <w:rPr>
          <w:rFonts w:ascii="PT Mono" w:eastAsiaTheme="minorEastAsia" w:hAnsi="PT Mono"/>
          <w:sz w:val="20"/>
          <w:szCs w:val="20"/>
        </w:rPr>
        <w:t>p</w:t>
      </w:r>
      <w:r w:rsidR="00C0431E">
        <w:rPr>
          <w:rFonts w:ascii="PT Mono" w:eastAsiaTheme="minorEastAsia" w:hAnsi="PT Mono"/>
          <w:sz w:val="20"/>
          <w:szCs w:val="20"/>
        </w:rPr>
        <w:t>++</w:t>
      </w:r>
    </w:p>
    <w:p w14:paraId="3C8CAB41" w14:textId="77777777" w:rsidR="007162CB" w:rsidRDefault="007162CB">
      <w:pPr>
        <w:rPr>
          <w:rFonts w:ascii="PT Mono" w:eastAsiaTheme="minorEastAsia" w:hAnsi="PT Mono"/>
          <w:sz w:val="20"/>
          <w:szCs w:val="20"/>
        </w:rPr>
      </w:pPr>
    </w:p>
    <w:p w14:paraId="72FF5A1E" w14:textId="42122A78" w:rsidR="007162CB" w:rsidRDefault="007162CB">
      <w:pPr>
        <w:rPr>
          <w:rFonts w:ascii="PT Mono" w:eastAsiaTheme="minorEastAsia" w:hAnsi="PT Mono"/>
          <w:sz w:val="20"/>
          <w:szCs w:val="20"/>
        </w:rPr>
      </w:pPr>
      <w:r>
        <w:rPr>
          <w:rFonts w:ascii="PT Mono" w:eastAsiaTheme="minorEastAsia" w:hAnsi="PT Mono"/>
          <w:sz w:val="20"/>
          <w:szCs w:val="20"/>
        </w:rPr>
        <w:t xml:space="preserve">  endif</w:t>
      </w:r>
    </w:p>
    <w:p w14:paraId="40EA9CDD" w14:textId="0390B0A4" w:rsidR="007162CB" w:rsidRDefault="007162CB">
      <w:pPr>
        <w:rPr>
          <w:rFonts w:ascii="PT Mono" w:eastAsiaTheme="minorEastAsia" w:hAnsi="PT Mono"/>
          <w:sz w:val="20"/>
          <w:szCs w:val="20"/>
        </w:rPr>
      </w:pPr>
    </w:p>
    <w:p w14:paraId="60D53BB3" w14:textId="10D7BC29" w:rsidR="007162CB" w:rsidRDefault="007162CB">
      <w:pPr>
        <w:rPr>
          <w:rFonts w:ascii="PT Mono" w:eastAsiaTheme="minorEastAsia" w:hAnsi="PT Mono"/>
          <w:sz w:val="20"/>
          <w:szCs w:val="20"/>
        </w:rPr>
      </w:pPr>
      <w:r>
        <w:rPr>
          <w:rFonts w:ascii="PT Mono" w:eastAsiaTheme="minorEastAsia" w:hAnsi="PT Mono"/>
          <w:sz w:val="20"/>
          <w:szCs w:val="20"/>
        </w:rPr>
        <w:t>end for</w:t>
      </w:r>
    </w:p>
    <w:p w14:paraId="091FF858" w14:textId="2A86F7C6" w:rsidR="008B6991" w:rsidRDefault="008B6991">
      <w:pPr>
        <w:rPr>
          <w:rFonts w:ascii="PT Mono" w:eastAsiaTheme="minorEastAsia" w:hAnsi="PT Mono"/>
          <w:sz w:val="20"/>
          <w:szCs w:val="20"/>
        </w:rPr>
      </w:pPr>
    </w:p>
    <w:p w14:paraId="16DC3C6D" w14:textId="7FA6A80B" w:rsidR="008B6991" w:rsidRDefault="008B6991">
      <w:pPr>
        <w:rPr>
          <w:rFonts w:ascii="PT Mono" w:eastAsiaTheme="minorEastAsia" w:hAnsi="PT Mono"/>
          <w:sz w:val="20"/>
          <w:szCs w:val="20"/>
        </w:rPr>
      </w:pPr>
      <w:r>
        <w:rPr>
          <w:rFonts w:ascii="PT Mono" w:eastAsiaTheme="minorEastAsia" w:hAnsi="PT Mono"/>
          <w:sz w:val="20"/>
          <w:szCs w:val="20"/>
        </w:rPr>
        <w:t xml:space="preserve">    </w:t>
      </w:r>
    </w:p>
    <w:p w14:paraId="2F35F7B2" w14:textId="446C2B2D" w:rsidR="008B6991" w:rsidRDefault="008B6991">
      <w:pPr>
        <w:rPr>
          <w:rFonts w:ascii="PT Mono" w:eastAsiaTheme="minorEastAsia" w:hAnsi="PT Mono"/>
          <w:sz w:val="20"/>
          <w:szCs w:val="20"/>
        </w:rPr>
      </w:pPr>
    </w:p>
    <w:p w14:paraId="04C12A14" w14:textId="77777777" w:rsidR="008B6991" w:rsidRPr="008B6991" w:rsidRDefault="008B6991">
      <w:pPr>
        <w:rPr>
          <w:rFonts w:ascii="PT Mono" w:eastAsiaTheme="minorEastAsia" w:hAnsi="PT Mono"/>
          <w:sz w:val="20"/>
          <w:szCs w:val="20"/>
        </w:rPr>
      </w:pPr>
    </w:p>
    <w:p w14:paraId="0EF002B1" w14:textId="77777777" w:rsidR="008B6991" w:rsidRDefault="008B6991">
      <w:pPr>
        <w:rPr>
          <w:rFonts w:ascii="PT Mono" w:eastAsiaTheme="minorEastAsia" w:hAnsi="PT Mono"/>
        </w:rPr>
      </w:pPr>
    </w:p>
    <w:p w14:paraId="1B2A7F36" w14:textId="26D33048" w:rsidR="008B6991" w:rsidRPr="008B6991" w:rsidRDefault="008B6991">
      <w:pPr>
        <w:rPr>
          <w:rFonts w:ascii="PT Mono" w:eastAsiaTheme="minorEastAsia" w:hAnsi="PT Mono"/>
        </w:rPr>
      </w:pPr>
      <w:r>
        <w:rPr>
          <w:rFonts w:ascii="PT Mono" w:eastAsiaTheme="minorEastAsia" w:hAnsi="PT Mono"/>
        </w:rPr>
        <w:t xml:space="preserve"> </w:t>
      </w:r>
    </w:p>
    <w:p w14:paraId="697F6682" w14:textId="3C0810DB" w:rsidR="00FD4E81" w:rsidRPr="00187E26" w:rsidRDefault="00FD4E81">
      <w:pPr>
        <w:rPr>
          <w:rFonts w:eastAsiaTheme="minorEastAsia"/>
          <w:bCs/>
        </w:rPr>
      </w:pPr>
    </w:p>
    <w:sectPr w:rsidR="00FD4E81" w:rsidRPr="00187E26" w:rsidSect="0083013F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03AB7" w14:textId="77777777" w:rsidR="00AA51E1" w:rsidRDefault="00AA51E1" w:rsidP="00F45C7F">
      <w:r>
        <w:separator/>
      </w:r>
    </w:p>
  </w:endnote>
  <w:endnote w:type="continuationSeparator" w:id="0">
    <w:p w14:paraId="3ECB8EDD" w14:textId="77777777" w:rsidR="00AA51E1" w:rsidRDefault="00AA51E1" w:rsidP="00F45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E78FA" w14:textId="77777777" w:rsidR="00AA51E1" w:rsidRDefault="00AA51E1" w:rsidP="00F45C7F">
      <w:r>
        <w:separator/>
      </w:r>
    </w:p>
  </w:footnote>
  <w:footnote w:type="continuationSeparator" w:id="0">
    <w:p w14:paraId="759166EA" w14:textId="77777777" w:rsidR="00AA51E1" w:rsidRDefault="00AA51E1" w:rsidP="00F45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7D54E" w14:textId="77777777" w:rsidR="00F45C7F" w:rsidRDefault="00F45C7F">
    <w:pPr>
      <w:pStyle w:val="Header"/>
    </w:pPr>
    <w:r>
      <w:t>Matthew Soicher</w:t>
    </w:r>
  </w:p>
  <w:p w14:paraId="007EDBF8" w14:textId="77777777" w:rsidR="00F45C7F" w:rsidRDefault="00F45C7F">
    <w:pPr>
      <w:pStyle w:val="Header"/>
    </w:pPr>
    <w:r>
      <w:t>z5160737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09"/>
    <w:rsid w:val="0003388E"/>
    <w:rsid w:val="000A2C02"/>
    <w:rsid w:val="000A358B"/>
    <w:rsid w:val="000C205C"/>
    <w:rsid w:val="000E26AD"/>
    <w:rsid w:val="00104A9A"/>
    <w:rsid w:val="00134BFE"/>
    <w:rsid w:val="00143DBC"/>
    <w:rsid w:val="00147947"/>
    <w:rsid w:val="00187E26"/>
    <w:rsid w:val="001C155A"/>
    <w:rsid w:val="001F31E3"/>
    <w:rsid w:val="002211CB"/>
    <w:rsid w:val="00241B4F"/>
    <w:rsid w:val="002870B2"/>
    <w:rsid w:val="002A5385"/>
    <w:rsid w:val="002B351C"/>
    <w:rsid w:val="00326EDF"/>
    <w:rsid w:val="00387FA2"/>
    <w:rsid w:val="003A441B"/>
    <w:rsid w:val="003F5401"/>
    <w:rsid w:val="00461B04"/>
    <w:rsid w:val="004C37F1"/>
    <w:rsid w:val="005554EA"/>
    <w:rsid w:val="005E48AD"/>
    <w:rsid w:val="00644B2C"/>
    <w:rsid w:val="0064784A"/>
    <w:rsid w:val="00692FC6"/>
    <w:rsid w:val="006C1594"/>
    <w:rsid w:val="006D7756"/>
    <w:rsid w:val="006E7081"/>
    <w:rsid w:val="00713B9A"/>
    <w:rsid w:val="007162CB"/>
    <w:rsid w:val="0078259C"/>
    <w:rsid w:val="007A5AE1"/>
    <w:rsid w:val="007E563A"/>
    <w:rsid w:val="0082078B"/>
    <w:rsid w:val="0083013F"/>
    <w:rsid w:val="008B6991"/>
    <w:rsid w:val="008C7C04"/>
    <w:rsid w:val="008F6A39"/>
    <w:rsid w:val="00921346"/>
    <w:rsid w:val="00962089"/>
    <w:rsid w:val="009723A9"/>
    <w:rsid w:val="00986E03"/>
    <w:rsid w:val="009A2EF6"/>
    <w:rsid w:val="009B1A7A"/>
    <w:rsid w:val="009C24DD"/>
    <w:rsid w:val="009D1D34"/>
    <w:rsid w:val="009F6124"/>
    <w:rsid w:val="00A34195"/>
    <w:rsid w:val="00A720E4"/>
    <w:rsid w:val="00A867D1"/>
    <w:rsid w:val="00AA51E1"/>
    <w:rsid w:val="00AD40FD"/>
    <w:rsid w:val="00AF06AC"/>
    <w:rsid w:val="00B11DFA"/>
    <w:rsid w:val="00B415FF"/>
    <w:rsid w:val="00B576B4"/>
    <w:rsid w:val="00B716EF"/>
    <w:rsid w:val="00BA0C83"/>
    <w:rsid w:val="00BA5477"/>
    <w:rsid w:val="00BE767B"/>
    <w:rsid w:val="00C0431E"/>
    <w:rsid w:val="00C20525"/>
    <w:rsid w:val="00C530C8"/>
    <w:rsid w:val="00C77581"/>
    <w:rsid w:val="00C96E09"/>
    <w:rsid w:val="00D22D87"/>
    <w:rsid w:val="00D607A8"/>
    <w:rsid w:val="00E32DF6"/>
    <w:rsid w:val="00E5028B"/>
    <w:rsid w:val="00F41E62"/>
    <w:rsid w:val="00F45C7F"/>
    <w:rsid w:val="00F55B78"/>
    <w:rsid w:val="00F57B9A"/>
    <w:rsid w:val="00F821E4"/>
    <w:rsid w:val="00FB0E40"/>
    <w:rsid w:val="00FD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FDDB8"/>
  <w15:chartTrackingRefBased/>
  <w15:docId w15:val="{68150EBC-DE88-0A4E-BE7C-7BEBF0CC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C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C7F"/>
  </w:style>
  <w:style w:type="paragraph" w:styleId="Footer">
    <w:name w:val="footer"/>
    <w:basedOn w:val="Normal"/>
    <w:link w:val="FooterChar"/>
    <w:uiPriority w:val="99"/>
    <w:unhideWhenUsed/>
    <w:rsid w:val="00F45C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C7F"/>
  </w:style>
  <w:style w:type="character" w:styleId="PlaceholderText">
    <w:name w:val="Placeholder Text"/>
    <w:basedOn w:val="DefaultParagraphFont"/>
    <w:uiPriority w:val="99"/>
    <w:semiHidden/>
    <w:rsid w:val="007825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soicher/Desktop/Uni/2020/T2/COMP3121/Homework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Homework Template.dotx</Template>
  <TotalTime>30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 Soicher</cp:lastModifiedBy>
  <cp:revision>87</cp:revision>
  <dcterms:created xsi:type="dcterms:W3CDTF">2020-07-12T09:06:00Z</dcterms:created>
  <dcterms:modified xsi:type="dcterms:W3CDTF">2020-07-16T11:38:00Z</dcterms:modified>
</cp:coreProperties>
</file>